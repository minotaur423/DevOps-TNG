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38" w:rsidRPr="00042387" w:rsidRDefault="006B0238" w:rsidP="00042387">
      <w:pPr>
        <w:pStyle w:val="Heading1"/>
      </w:pPr>
      <w:r w:rsidRPr="00042387">
        <w:t>Objects and Data Structures Assessment Test</w:t>
      </w:r>
    </w:p>
    <w:p w:rsidR="006B0238" w:rsidRPr="00042387" w:rsidRDefault="006B0238" w:rsidP="00042387">
      <w:pPr>
        <w:pStyle w:val="Heading2"/>
      </w:pPr>
      <w:r w:rsidRPr="00042387">
        <w:t>Test your knowledge.</w:t>
      </w:r>
      <w:r w:rsidR="00F86A5A">
        <w:t xml:space="preserve">  </w:t>
      </w:r>
    </w:p>
    <w:p w:rsidR="006B0238" w:rsidRPr="00042387" w:rsidRDefault="006B0238" w:rsidP="00042387">
      <w:pPr>
        <w:pStyle w:val="Heading3"/>
      </w:pPr>
      <w:r w:rsidRPr="00042387">
        <w:t>** Answer the following questions **</w:t>
      </w:r>
    </w:p>
    <w:p w:rsidR="006B0238" w:rsidRDefault="006B0238" w:rsidP="006B0238">
      <w:r>
        <w:t>Write a brief description of all the following Object Types and Data Structures we've learned about:</w:t>
      </w:r>
    </w:p>
    <w:p w:rsidR="006B0238" w:rsidRDefault="006B0238" w:rsidP="00042387">
      <w:pPr>
        <w:spacing w:after="0"/>
      </w:pPr>
      <w:r>
        <w:t>Numbers:</w:t>
      </w:r>
      <w:r w:rsidR="007465D8">
        <w:t xml:space="preserve">  </w:t>
      </w:r>
      <w:proofErr w:type="spellStart"/>
      <w:r w:rsidR="007465D8" w:rsidRPr="007465D8">
        <w:t>int</w:t>
      </w:r>
      <w:proofErr w:type="spellEnd"/>
      <w:r w:rsidR="007465D8" w:rsidRPr="007465D8">
        <w:t xml:space="preserve"> and float available, operations include + - * / % // **</w:t>
      </w:r>
    </w:p>
    <w:p w:rsidR="006B0238" w:rsidRDefault="006B0238" w:rsidP="00042387">
      <w:pPr>
        <w:spacing w:after="0"/>
      </w:pPr>
      <w:r>
        <w:t>Strings:</w:t>
      </w:r>
      <w:r w:rsidR="007465D8">
        <w:t xml:space="preserve"> </w:t>
      </w:r>
      <w:r w:rsidR="007465D8" w:rsidRPr="007465D8">
        <w:t xml:space="preserve">immutable, have </w:t>
      </w:r>
      <w:proofErr w:type="gramStart"/>
      <w:r w:rsidR="007465D8" w:rsidRPr="007465D8">
        <w:t>a number of</w:t>
      </w:r>
      <w:proofErr w:type="gramEnd"/>
      <w:r w:rsidR="007465D8" w:rsidRPr="007465D8">
        <w:t xml:space="preserve"> methods.</w:t>
      </w:r>
    </w:p>
    <w:p w:rsidR="006B0238" w:rsidRDefault="006B0238" w:rsidP="00042387">
      <w:pPr>
        <w:spacing w:after="0"/>
      </w:pPr>
      <w:r>
        <w:t>Lists:</w:t>
      </w:r>
      <w:r w:rsidR="007465D8" w:rsidRPr="007465D8">
        <w:t xml:space="preserve"> </w:t>
      </w:r>
      <w:r w:rsidR="007465D8">
        <w:t xml:space="preserve"> </w:t>
      </w:r>
      <w:r w:rsidR="007465D8" w:rsidRPr="007465D8">
        <w:t xml:space="preserve">use [] have </w:t>
      </w:r>
      <w:proofErr w:type="gramStart"/>
      <w:r w:rsidR="007465D8" w:rsidRPr="007465D8">
        <w:t>a number of</w:t>
      </w:r>
      <w:proofErr w:type="gramEnd"/>
      <w:r w:rsidR="007465D8" w:rsidRPr="007465D8">
        <w:t xml:space="preserve"> methods</w:t>
      </w:r>
    </w:p>
    <w:p w:rsidR="006B0238" w:rsidRDefault="006B0238" w:rsidP="00042387">
      <w:pPr>
        <w:spacing w:after="0"/>
      </w:pPr>
      <w:r>
        <w:t>Tuples:</w:t>
      </w:r>
      <w:r w:rsidR="007465D8">
        <w:t xml:space="preserve"> </w:t>
      </w:r>
      <w:r w:rsidR="007465D8" w:rsidRPr="007465D8">
        <w:t>use (), are immutable, have a few methods available.</w:t>
      </w:r>
    </w:p>
    <w:p w:rsidR="006B0238" w:rsidRDefault="006B0238" w:rsidP="00042387">
      <w:pPr>
        <w:spacing w:after="0"/>
      </w:pPr>
      <w:r>
        <w:t>Dictionaries:</w:t>
      </w:r>
      <w:r w:rsidR="007465D8">
        <w:t xml:space="preserve"> </w:t>
      </w:r>
      <w:r w:rsidR="007465D8" w:rsidRPr="007465D8">
        <w:t>use {}, use key/value format. Have a few methods. mutable. unsortable.</w:t>
      </w:r>
    </w:p>
    <w:p w:rsidR="006B0238" w:rsidRDefault="006B0238" w:rsidP="00042387">
      <w:pPr>
        <w:pStyle w:val="Heading2"/>
      </w:pPr>
      <w:r>
        <w:t>Numbers</w:t>
      </w:r>
    </w:p>
    <w:p w:rsidR="006B0238" w:rsidRDefault="006B0238" w:rsidP="006B0238">
      <w:r>
        <w:t>Write an equation that uses multiplication, division, an exponent, addition, and subtraction that is equal to 100.25.</w:t>
      </w:r>
    </w:p>
    <w:p w:rsidR="006B0238" w:rsidRDefault="006B0238" w:rsidP="006B0238">
      <w:r>
        <w:t>Hint: This is just to test your memory of the basic arithmetic commands, work backwards from 100.25</w:t>
      </w:r>
    </w:p>
    <w:p w:rsidR="006B0238" w:rsidRDefault="006B0238" w:rsidP="00AC246A">
      <w:pPr>
        <w:spacing w:after="0"/>
      </w:pPr>
      <w:r>
        <w:t>Answer these 3 questions without typing code. Then type code to check your answer.</w:t>
      </w:r>
    </w:p>
    <w:p w:rsidR="006B0238" w:rsidRPr="00AC7F40" w:rsidRDefault="006B0238" w:rsidP="00AC246A">
      <w:pPr>
        <w:spacing w:after="0"/>
        <w:rPr>
          <w:b/>
        </w:rPr>
      </w:pPr>
      <w:r>
        <w:t>What is the value of the expression 4 * (6 + 5)</w:t>
      </w:r>
      <w:r>
        <w:t xml:space="preserve"> = </w:t>
      </w:r>
      <w:r w:rsidRPr="00AC7F40">
        <w:rPr>
          <w:b/>
        </w:rPr>
        <w:t>44</w:t>
      </w:r>
    </w:p>
    <w:p w:rsidR="006B0238" w:rsidRPr="00AC7F40" w:rsidRDefault="006B0238" w:rsidP="00AC246A">
      <w:pPr>
        <w:spacing w:after="0"/>
        <w:rPr>
          <w:b/>
        </w:rPr>
      </w:pPr>
      <w:r>
        <w:t xml:space="preserve">What is the value of the expression 4 * 6 + 5 </w:t>
      </w:r>
      <w:r>
        <w:t xml:space="preserve">= </w:t>
      </w:r>
      <w:r w:rsidRPr="00AC7F40">
        <w:rPr>
          <w:b/>
        </w:rPr>
        <w:t>29</w:t>
      </w:r>
    </w:p>
    <w:p w:rsidR="006B0238" w:rsidRDefault="006B0238" w:rsidP="00AC246A">
      <w:pPr>
        <w:spacing w:after="0"/>
        <w:rPr>
          <w:b/>
        </w:rPr>
      </w:pPr>
      <w:r>
        <w:t xml:space="preserve">What is the value of the expression 4 + 6 * 5 </w:t>
      </w:r>
      <w:r>
        <w:t xml:space="preserve">= </w:t>
      </w:r>
      <w:r w:rsidRPr="00AC7F40">
        <w:rPr>
          <w:b/>
        </w:rPr>
        <w:t>34</w:t>
      </w:r>
    </w:p>
    <w:p w:rsidR="00042387" w:rsidRPr="00AC7F40" w:rsidRDefault="00042387" w:rsidP="00042387">
      <w:pPr>
        <w:spacing w:after="0"/>
        <w:rPr>
          <w:b/>
        </w:rPr>
      </w:pPr>
    </w:p>
    <w:p w:rsidR="006B0238" w:rsidRPr="00AC7F40" w:rsidRDefault="006B0238" w:rsidP="006B0238">
      <w:pPr>
        <w:rPr>
          <w:b/>
        </w:rPr>
      </w:pPr>
      <w:r>
        <w:t>What is the type of the result of the expression 3 + 1.5 + 4?</w:t>
      </w:r>
      <w:r>
        <w:t xml:space="preserve"> -- &gt; </w:t>
      </w:r>
      <w:r w:rsidRPr="00AC7F40">
        <w:rPr>
          <w:b/>
        </w:rPr>
        <w:t>Float</w:t>
      </w:r>
    </w:p>
    <w:p w:rsidR="006B0238" w:rsidRDefault="006B0238" w:rsidP="00AC246A">
      <w:pPr>
        <w:spacing w:after="0"/>
      </w:pPr>
      <w:r>
        <w:t>What would you use to find a numbers square root, as well as its square?</w:t>
      </w:r>
    </w:p>
    <w:p w:rsidR="006B0238" w:rsidRPr="00AC7F40" w:rsidRDefault="006B0238" w:rsidP="00AC246A">
      <w:pPr>
        <w:spacing w:after="0"/>
        <w:rPr>
          <w:b/>
        </w:rPr>
      </w:pPr>
      <w:r>
        <w:t xml:space="preserve"># Square root: </w:t>
      </w:r>
      <w:r>
        <w:t xml:space="preserve">-- &gt; </w:t>
      </w:r>
      <w:r w:rsidR="00A42E6E">
        <w:rPr>
          <w:b/>
        </w:rPr>
        <w:t>** 0.5</w:t>
      </w:r>
    </w:p>
    <w:p w:rsidR="006B0238" w:rsidRPr="00AC7F40" w:rsidRDefault="006B0238" w:rsidP="00AC246A">
      <w:pPr>
        <w:spacing w:after="0"/>
        <w:rPr>
          <w:b/>
        </w:rPr>
      </w:pPr>
      <w:r>
        <w:t># Square:</w:t>
      </w:r>
      <w:r>
        <w:t xml:space="preserve"> -- &gt; </w:t>
      </w:r>
      <w:r w:rsidRPr="00AC7F40">
        <w:rPr>
          <w:b/>
        </w:rPr>
        <w:t>**</w:t>
      </w:r>
      <w:r w:rsidR="00AC7F40">
        <w:rPr>
          <w:b/>
        </w:rPr>
        <w:t xml:space="preserve"> 2</w:t>
      </w:r>
    </w:p>
    <w:p w:rsidR="006B0238" w:rsidRDefault="006B0238" w:rsidP="00042387">
      <w:pPr>
        <w:pStyle w:val="Heading2"/>
      </w:pPr>
      <w:r>
        <w:t>Strings</w:t>
      </w:r>
    </w:p>
    <w:p w:rsidR="006B0238" w:rsidRDefault="006B0238" w:rsidP="00042387">
      <w:pPr>
        <w:spacing w:after="0"/>
      </w:pPr>
      <w:r>
        <w:t>Given the string 'hello' give an index command that returns 'e'. Enter your code in the cell below:</w:t>
      </w:r>
    </w:p>
    <w:p w:rsidR="006B0238" w:rsidRDefault="006B0238" w:rsidP="00042387">
      <w:pPr>
        <w:spacing w:after="0"/>
      </w:pPr>
      <w:r>
        <w:t>s = 'hello'</w:t>
      </w:r>
    </w:p>
    <w:p w:rsidR="006B0238" w:rsidRDefault="006B0238" w:rsidP="00042387">
      <w:pPr>
        <w:spacing w:after="0"/>
        <w:rPr>
          <w:b/>
        </w:rPr>
      </w:pPr>
      <w:r>
        <w:t># Print out 'e' using indexing</w:t>
      </w:r>
      <w:r>
        <w:t xml:space="preserve"> -- &gt; </w:t>
      </w:r>
      <w:proofErr w:type="gramStart"/>
      <w:r w:rsidRPr="00AC7F40">
        <w:rPr>
          <w:b/>
        </w:rPr>
        <w:t>s[</w:t>
      </w:r>
      <w:proofErr w:type="gramEnd"/>
      <w:r w:rsidRPr="00AC7F40">
        <w:rPr>
          <w:b/>
        </w:rPr>
        <w:t>1]</w:t>
      </w:r>
    </w:p>
    <w:p w:rsidR="00042387" w:rsidRPr="00AC7F40" w:rsidRDefault="00042387" w:rsidP="00042387">
      <w:pPr>
        <w:spacing w:after="0"/>
        <w:rPr>
          <w:b/>
        </w:rPr>
      </w:pPr>
      <w:bookmarkStart w:id="0" w:name="_GoBack"/>
    </w:p>
    <w:bookmarkEnd w:id="0"/>
    <w:p w:rsidR="006B0238" w:rsidRDefault="006B0238" w:rsidP="00042387">
      <w:pPr>
        <w:spacing w:after="0"/>
      </w:pPr>
      <w:r>
        <w:t>Reverse the string 'hello' using slicing:</w:t>
      </w:r>
    </w:p>
    <w:p w:rsidR="006B0238" w:rsidRDefault="006B0238" w:rsidP="00042387">
      <w:pPr>
        <w:spacing w:after="0"/>
      </w:pPr>
      <w:r>
        <w:t>s ='hello'</w:t>
      </w:r>
    </w:p>
    <w:p w:rsidR="006B0238" w:rsidRPr="00AC7F40" w:rsidRDefault="006B0238" w:rsidP="006B0238">
      <w:pPr>
        <w:rPr>
          <w:b/>
        </w:rPr>
      </w:pPr>
      <w:r>
        <w:t># Reverse the string using slicing</w:t>
      </w:r>
      <w:r>
        <w:t xml:space="preserve"> -- &gt; </w:t>
      </w:r>
      <w:r w:rsidRPr="00AC7F40">
        <w:rPr>
          <w:b/>
        </w:rPr>
        <w:t>s</w:t>
      </w:r>
      <w:proofErr w:type="gramStart"/>
      <w:r w:rsidRPr="00AC7F40">
        <w:rPr>
          <w:b/>
        </w:rPr>
        <w:t>[::</w:t>
      </w:r>
      <w:proofErr w:type="gramEnd"/>
      <w:r w:rsidRPr="00AC7F40">
        <w:rPr>
          <w:b/>
        </w:rPr>
        <w:t>-1]</w:t>
      </w:r>
    </w:p>
    <w:p w:rsidR="006B0238" w:rsidRDefault="006B0238" w:rsidP="00AC246A">
      <w:pPr>
        <w:spacing w:after="0"/>
      </w:pPr>
      <w:r>
        <w:t>Given the string hello, give two methods of producing the letter 'o' using indexing.</w:t>
      </w:r>
    </w:p>
    <w:p w:rsidR="006B0238" w:rsidRDefault="006B0238" w:rsidP="00AC246A">
      <w:pPr>
        <w:spacing w:after="0"/>
      </w:pPr>
      <w:r>
        <w:t>s ='hello'</w:t>
      </w:r>
    </w:p>
    <w:p w:rsidR="006B0238" w:rsidRDefault="006B0238" w:rsidP="00AC246A">
      <w:pPr>
        <w:spacing w:after="0"/>
      </w:pPr>
      <w:r>
        <w:t># Print out the 'o'</w:t>
      </w:r>
      <w:r>
        <w:t xml:space="preserve"> </w:t>
      </w:r>
    </w:p>
    <w:p w:rsidR="006B0238" w:rsidRPr="00AC7F40" w:rsidRDefault="006B0238" w:rsidP="00AC246A">
      <w:pPr>
        <w:spacing w:after="0"/>
        <w:rPr>
          <w:b/>
        </w:rPr>
      </w:pPr>
      <w:r>
        <w:t># Method 1:</w:t>
      </w:r>
      <w:r>
        <w:t xml:space="preserve"> -- &gt; </w:t>
      </w:r>
      <w:proofErr w:type="gramStart"/>
      <w:r w:rsidRPr="00AC7F40">
        <w:rPr>
          <w:b/>
        </w:rPr>
        <w:t>s[</w:t>
      </w:r>
      <w:proofErr w:type="gramEnd"/>
      <w:r w:rsidRPr="00AC7F40">
        <w:rPr>
          <w:b/>
        </w:rPr>
        <w:t>4]</w:t>
      </w:r>
    </w:p>
    <w:p w:rsidR="006B0238" w:rsidRPr="00AC7F40" w:rsidRDefault="006B0238" w:rsidP="00AC246A">
      <w:pPr>
        <w:spacing w:after="0"/>
        <w:rPr>
          <w:b/>
        </w:rPr>
      </w:pPr>
      <w:r>
        <w:lastRenderedPageBreak/>
        <w:t># Method 2:</w:t>
      </w:r>
      <w:r>
        <w:t xml:space="preserve"> -- &gt; </w:t>
      </w:r>
      <w:proofErr w:type="gramStart"/>
      <w:r w:rsidRPr="00AC7F40">
        <w:rPr>
          <w:b/>
        </w:rPr>
        <w:t>s[</w:t>
      </w:r>
      <w:proofErr w:type="gramEnd"/>
      <w:r w:rsidRPr="00AC7F40">
        <w:rPr>
          <w:b/>
        </w:rPr>
        <w:t>-1]</w:t>
      </w:r>
    </w:p>
    <w:p w:rsidR="006B0238" w:rsidRDefault="006B0238" w:rsidP="00042387">
      <w:pPr>
        <w:pStyle w:val="Heading2"/>
      </w:pPr>
      <w:r>
        <w:t>Lists</w:t>
      </w:r>
    </w:p>
    <w:p w:rsidR="006B0238" w:rsidRDefault="006B0238" w:rsidP="00042387">
      <w:pPr>
        <w:spacing w:after="0"/>
      </w:pPr>
      <w:r>
        <w:t>Build this list [0,0,0] two separate ways.</w:t>
      </w:r>
    </w:p>
    <w:p w:rsidR="006B0238" w:rsidRPr="00AC7F40" w:rsidRDefault="006B0238" w:rsidP="00042387">
      <w:pPr>
        <w:spacing w:after="0"/>
        <w:rPr>
          <w:b/>
        </w:rPr>
      </w:pPr>
      <w:r>
        <w:t># Method 1:</w:t>
      </w:r>
      <w:r w:rsidR="002F6BBC">
        <w:t xml:space="preserve"> -- &gt; </w:t>
      </w:r>
      <w:r w:rsidR="002F6BBC" w:rsidRPr="00AC7F40">
        <w:rPr>
          <w:b/>
        </w:rPr>
        <w:t>s = [0,0,0]</w:t>
      </w:r>
    </w:p>
    <w:p w:rsidR="000935C1" w:rsidRDefault="006B0238" w:rsidP="00042387">
      <w:pPr>
        <w:spacing w:after="0"/>
        <w:rPr>
          <w:b/>
        </w:rPr>
      </w:pPr>
      <w:r>
        <w:t># Method 2:</w:t>
      </w:r>
      <w:r w:rsidR="002F6BBC">
        <w:t xml:space="preserve"> -- &gt; </w:t>
      </w:r>
      <w:r w:rsidR="00A42E6E" w:rsidRPr="00A42E6E">
        <w:rPr>
          <w:b/>
        </w:rPr>
        <w:t>[</w:t>
      </w:r>
      <w:r w:rsidR="002F6BBC" w:rsidRPr="00A42E6E">
        <w:rPr>
          <w:b/>
        </w:rPr>
        <w:t>0</w:t>
      </w:r>
      <w:r w:rsidR="00A42E6E" w:rsidRPr="00A42E6E">
        <w:rPr>
          <w:b/>
        </w:rPr>
        <w:t xml:space="preserve">] </w:t>
      </w:r>
      <w:r w:rsidR="000935C1" w:rsidRPr="00A42E6E">
        <w:rPr>
          <w:b/>
        </w:rPr>
        <w:t>* 3</w:t>
      </w:r>
    </w:p>
    <w:p w:rsidR="00042387" w:rsidRPr="00A42E6E" w:rsidRDefault="00042387" w:rsidP="00042387">
      <w:pPr>
        <w:spacing w:after="0"/>
        <w:rPr>
          <w:b/>
        </w:rPr>
      </w:pPr>
    </w:p>
    <w:p w:rsidR="006B0238" w:rsidRDefault="006B0238" w:rsidP="00042387">
      <w:pPr>
        <w:spacing w:after="0"/>
      </w:pPr>
      <w:r>
        <w:t>Reassign 'hello' in this nested list to say 'goodbye' instead:</w:t>
      </w:r>
    </w:p>
    <w:p w:rsidR="006B0238" w:rsidRDefault="006B0238" w:rsidP="00042387">
      <w:pPr>
        <w:spacing w:after="0"/>
      </w:pPr>
      <w:r>
        <w:t>list3 = [1,</w:t>
      </w:r>
      <w:proofErr w:type="gramStart"/>
      <w:r>
        <w:t>2,[</w:t>
      </w:r>
      <w:proofErr w:type="gramEnd"/>
      <w:r>
        <w:t>3,4,'hello']]</w:t>
      </w:r>
    </w:p>
    <w:p w:rsidR="000935C1" w:rsidRDefault="000935C1" w:rsidP="00042387">
      <w:pPr>
        <w:spacing w:after="0"/>
        <w:rPr>
          <w:b/>
        </w:rPr>
      </w:pPr>
      <w:r w:rsidRPr="00AC7F40">
        <w:rPr>
          <w:b/>
        </w:rPr>
        <w:t>list3[2][2] = 'goodbye'</w:t>
      </w:r>
    </w:p>
    <w:p w:rsidR="00042387" w:rsidRPr="00042387" w:rsidRDefault="00042387" w:rsidP="00042387">
      <w:pPr>
        <w:spacing w:after="0"/>
      </w:pPr>
    </w:p>
    <w:p w:rsidR="006B0238" w:rsidRDefault="006B0238" w:rsidP="00042387">
      <w:pPr>
        <w:spacing w:after="0"/>
      </w:pPr>
      <w:r>
        <w:t>Sort the list below:</w:t>
      </w:r>
    </w:p>
    <w:p w:rsidR="006B0238" w:rsidRDefault="006B0238" w:rsidP="00042387">
      <w:pPr>
        <w:spacing w:after="0"/>
      </w:pPr>
      <w:r>
        <w:t>list4 = [5,3,4,6,1]</w:t>
      </w:r>
    </w:p>
    <w:p w:rsidR="000935C1" w:rsidRDefault="000935C1" w:rsidP="00042387">
      <w:pPr>
        <w:spacing w:after="0"/>
        <w:rPr>
          <w:b/>
        </w:rPr>
      </w:pPr>
      <w:r w:rsidRPr="00AC7F40">
        <w:rPr>
          <w:b/>
        </w:rPr>
        <w:t>list4.sort()</w:t>
      </w:r>
      <w:r w:rsidR="00A42E6E">
        <w:rPr>
          <w:b/>
        </w:rPr>
        <w:t xml:space="preserve"> or sorted(list4)</w:t>
      </w:r>
    </w:p>
    <w:p w:rsidR="006B0238" w:rsidRDefault="006B0238" w:rsidP="00042387">
      <w:pPr>
        <w:pStyle w:val="Heading2"/>
      </w:pPr>
      <w:r>
        <w:t>Dictionaries</w:t>
      </w:r>
    </w:p>
    <w:p w:rsidR="006B0238" w:rsidRDefault="006B0238" w:rsidP="005176BC">
      <w:pPr>
        <w:spacing w:after="0"/>
      </w:pPr>
      <w:r>
        <w:t>Using keys and indexing, grab the 'hello' from the following dictionaries:</w:t>
      </w:r>
    </w:p>
    <w:p w:rsidR="006B0238" w:rsidRDefault="006B0238" w:rsidP="005176BC">
      <w:pPr>
        <w:spacing w:after="0"/>
      </w:pPr>
      <w:r>
        <w:t>d = {'</w:t>
      </w:r>
      <w:proofErr w:type="spellStart"/>
      <w:r>
        <w:t>simple_key':'hello</w:t>
      </w:r>
      <w:proofErr w:type="spellEnd"/>
      <w:r>
        <w:t>'}</w:t>
      </w:r>
    </w:p>
    <w:p w:rsidR="006B0238" w:rsidRDefault="006B0238" w:rsidP="005176BC">
      <w:pPr>
        <w:spacing w:after="0"/>
      </w:pPr>
      <w:r>
        <w:t># Grab 'hello'</w:t>
      </w:r>
    </w:p>
    <w:p w:rsidR="00937D4F" w:rsidRPr="00AC7F40" w:rsidRDefault="00AC7F40" w:rsidP="005176BC">
      <w:pPr>
        <w:spacing w:after="0"/>
        <w:rPr>
          <w:b/>
        </w:rPr>
      </w:pPr>
      <w:r w:rsidRPr="00AC7F40">
        <w:rPr>
          <w:b/>
        </w:rPr>
        <w:t>d['</w:t>
      </w:r>
      <w:proofErr w:type="spellStart"/>
      <w:r w:rsidRPr="00AC7F40">
        <w:rPr>
          <w:b/>
        </w:rPr>
        <w:t>simple_key</w:t>
      </w:r>
      <w:proofErr w:type="spellEnd"/>
      <w:r w:rsidRPr="00AC7F40">
        <w:rPr>
          <w:b/>
        </w:rPr>
        <w:t>']</w:t>
      </w:r>
    </w:p>
    <w:p w:rsidR="005176BC" w:rsidRDefault="005176BC" w:rsidP="005176BC">
      <w:pPr>
        <w:spacing w:after="0"/>
      </w:pPr>
    </w:p>
    <w:p w:rsidR="006B0238" w:rsidRDefault="006B0238" w:rsidP="005176BC">
      <w:pPr>
        <w:spacing w:after="0"/>
      </w:pPr>
      <w:r>
        <w:t>d = {'k1</w:t>
      </w:r>
      <w:proofErr w:type="gramStart"/>
      <w:r>
        <w:t>':{</w:t>
      </w:r>
      <w:proofErr w:type="gramEnd"/>
      <w:r>
        <w:t>'k2':'hello'}}</w:t>
      </w:r>
    </w:p>
    <w:p w:rsidR="006B0238" w:rsidRDefault="006B0238" w:rsidP="005176BC">
      <w:pPr>
        <w:spacing w:after="0"/>
      </w:pPr>
      <w:r>
        <w:t># Grab 'hello'</w:t>
      </w:r>
    </w:p>
    <w:p w:rsidR="006B0238" w:rsidRDefault="00937D4F" w:rsidP="005176BC">
      <w:pPr>
        <w:spacing w:after="0"/>
        <w:rPr>
          <w:b/>
        </w:rPr>
      </w:pPr>
      <w:r w:rsidRPr="00AC7F40">
        <w:rPr>
          <w:b/>
        </w:rPr>
        <w:t>d['k1</w:t>
      </w:r>
      <w:proofErr w:type="gramStart"/>
      <w:r w:rsidRPr="00AC7F40">
        <w:rPr>
          <w:b/>
        </w:rPr>
        <w:t>'][</w:t>
      </w:r>
      <w:proofErr w:type="gramEnd"/>
      <w:r w:rsidRPr="00AC7F40">
        <w:rPr>
          <w:b/>
        </w:rPr>
        <w:t>'k2']</w:t>
      </w:r>
    </w:p>
    <w:p w:rsidR="005176BC" w:rsidRPr="005176BC" w:rsidRDefault="005176BC" w:rsidP="005176BC">
      <w:pPr>
        <w:spacing w:after="0"/>
      </w:pPr>
    </w:p>
    <w:p w:rsidR="006B0238" w:rsidRDefault="006B0238" w:rsidP="005176BC">
      <w:pPr>
        <w:spacing w:after="0"/>
      </w:pPr>
      <w:r>
        <w:t xml:space="preserve"># Getting a little </w:t>
      </w:r>
      <w:proofErr w:type="spellStart"/>
      <w:r>
        <w:t>tricker</w:t>
      </w:r>
      <w:proofErr w:type="spellEnd"/>
    </w:p>
    <w:p w:rsidR="006B0238" w:rsidRDefault="006B0238" w:rsidP="005176BC">
      <w:pPr>
        <w:spacing w:after="0"/>
      </w:pPr>
      <w:r>
        <w:t>d = {'k1</w:t>
      </w:r>
      <w:proofErr w:type="gramStart"/>
      <w:r>
        <w:t>':[</w:t>
      </w:r>
      <w:proofErr w:type="gramEnd"/>
      <w:r>
        <w:t>{'</w:t>
      </w:r>
      <w:proofErr w:type="spellStart"/>
      <w:r>
        <w:t>nest_key</w:t>
      </w:r>
      <w:proofErr w:type="spellEnd"/>
      <w:r>
        <w:t>':['this is deep',['hello']]}]}</w:t>
      </w:r>
    </w:p>
    <w:p w:rsidR="006B0238" w:rsidRDefault="006B0238" w:rsidP="005176BC">
      <w:pPr>
        <w:spacing w:after="0"/>
      </w:pPr>
      <w:r>
        <w:t>#Grab hello</w:t>
      </w:r>
    </w:p>
    <w:p w:rsidR="006B0238" w:rsidRPr="00AC7F40" w:rsidRDefault="00937D4F" w:rsidP="005176BC">
      <w:pPr>
        <w:spacing w:after="0"/>
        <w:rPr>
          <w:b/>
        </w:rPr>
      </w:pPr>
      <w:r w:rsidRPr="00AC7F40">
        <w:rPr>
          <w:b/>
        </w:rPr>
        <w:t>d['k1</w:t>
      </w:r>
      <w:proofErr w:type="gramStart"/>
      <w:r w:rsidRPr="00AC7F40">
        <w:rPr>
          <w:b/>
        </w:rPr>
        <w:t>'][</w:t>
      </w:r>
      <w:proofErr w:type="gramEnd"/>
      <w:r w:rsidRPr="00AC7F40">
        <w:rPr>
          <w:b/>
        </w:rPr>
        <w:t>0]['</w:t>
      </w:r>
      <w:proofErr w:type="spellStart"/>
      <w:r w:rsidRPr="00AC7F40">
        <w:rPr>
          <w:b/>
        </w:rPr>
        <w:t>nest_key</w:t>
      </w:r>
      <w:proofErr w:type="spellEnd"/>
      <w:r w:rsidRPr="00AC7F40">
        <w:rPr>
          <w:b/>
        </w:rPr>
        <w:t>'][1]</w:t>
      </w:r>
      <w:r w:rsidR="00237EEE" w:rsidRPr="00AC7F40">
        <w:rPr>
          <w:b/>
        </w:rPr>
        <w:t>[0]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# This will be hard and annoying!</w:t>
      </w:r>
    </w:p>
    <w:p w:rsidR="006B0238" w:rsidRDefault="006B0238" w:rsidP="00F86A5A">
      <w:pPr>
        <w:spacing w:after="0"/>
      </w:pPr>
      <w:r>
        <w:t>d = {'k1</w:t>
      </w:r>
      <w:proofErr w:type="gramStart"/>
      <w:r>
        <w:t>':[</w:t>
      </w:r>
      <w:proofErr w:type="gramEnd"/>
      <w:r>
        <w:t>1,2,{'k2':['this is tricky',{'tough':[1,2,['hello']]}]}]}</w:t>
      </w:r>
    </w:p>
    <w:p w:rsidR="00237EEE" w:rsidRDefault="00237EEE" w:rsidP="00F86A5A">
      <w:pPr>
        <w:spacing w:after="0"/>
      </w:pPr>
      <w:r>
        <w:t>#Grab hello</w:t>
      </w:r>
    </w:p>
    <w:p w:rsidR="006B0238" w:rsidRPr="00AC7F40" w:rsidRDefault="00237EEE" w:rsidP="00F86A5A">
      <w:pPr>
        <w:spacing w:after="0"/>
        <w:rPr>
          <w:b/>
        </w:rPr>
      </w:pPr>
      <w:r w:rsidRPr="00AC7F40">
        <w:rPr>
          <w:b/>
        </w:rPr>
        <w:t>d['k1</w:t>
      </w:r>
      <w:proofErr w:type="gramStart"/>
      <w:r w:rsidRPr="00AC7F40">
        <w:rPr>
          <w:b/>
        </w:rPr>
        <w:t>'][</w:t>
      </w:r>
      <w:proofErr w:type="gramEnd"/>
      <w:r w:rsidRPr="00AC7F40">
        <w:rPr>
          <w:b/>
        </w:rPr>
        <w:t>2]['k2'][1]['tough'][2][0]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Can you sort a dictionary? Why or why not?</w:t>
      </w:r>
    </w:p>
    <w:p w:rsidR="006B0238" w:rsidRPr="00AC7F40" w:rsidRDefault="00237EEE" w:rsidP="00F86A5A">
      <w:pPr>
        <w:spacing w:after="0"/>
        <w:rPr>
          <w:b/>
        </w:rPr>
      </w:pPr>
      <w:r w:rsidRPr="00AC7F40">
        <w:rPr>
          <w:b/>
        </w:rPr>
        <w:t xml:space="preserve">No.  </w:t>
      </w:r>
      <w:r w:rsidR="00042387">
        <w:rPr>
          <w:b/>
        </w:rPr>
        <w:t>Dictionaries are mappings, not sequences</w:t>
      </w:r>
      <w:r w:rsidRPr="00AC7F40">
        <w:rPr>
          <w:b/>
        </w:rPr>
        <w:t>.</w:t>
      </w:r>
    </w:p>
    <w:p w:rsidR="006B0238" w:rsidRDefault="006B0238" w:rsidP="00042387">
      <w:pPr>
        <w:pStyle w:val="Heading2"/>
      </w:pPr>
      <w:r>
        <w:t>Tuples</w:t>
      </w:r>
    </w:p>
    <w:p w:rsidR="006B0238" w:rsidRDefault="006B0238" w:rsidP="00F86A5A">
      <w:pPr>
        <w:spacing w:after="0"/>
      </w:pPr>
      <w:r>
        <w:t>What is the major difference between tuples and lists?</w:t>
      </w:r>
    </w:p>
    <w:p w:rsidR="006B0238" w:rsidRPr="00AC7F40" w:rsidRDefault="00237EEE" w:rsidP="00F86A5A">
      <w:pPr>
        <w:spacing w:after="0"/>
        <w:rPr>
          <w:b/>
        </w:rPr>
      </w:pPr>
      <w:r w:rsidRPr="00AC7F40">
        <w:rPr>
          <w:b/>
        </w:rPr>
        <w:t>Tuples are immutable.  Lists are mutable.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lastRenderedPageBreak/>
        <w:t>How do you create a tuple?</w:t>
      </w:r>
    </w:p>
    <w:p w:rsidR="006B0238" w:rsidRPr="00AC7F40" w:rsidRDefault="00237EEE" w:rsidP="00F86A5A">
      <w:pPr>
        <w:spacing w:after="0"/>
        <w:rPr>
          <w:b/>
        </w:rPr>
      </w:pPr>
      <w:r w:rsidRPr="00AC7F40">
        <w:rPr>
          <w:b/>
        </w:rPr>
        <w:t>With ()</w:t>
      </w:r>
    </w:p>
    <w:p w:rsidR="006B0238" w:rsidRDefault="006B0238" w:rsidP="00042387">
      <w:pPr>
        <w:pStyle w:val="Heading2"/>
      </w:pPr>
      <w:r>
        <w:t>Sets</w:t>
      </w:r>
    </w:p>
    <w:p w:rsidR="006B0238" w:rsidRDefault="006B0238" w:rsidP="00F86A5A">
      <w:pPr>
        <w:spacing w:after="0"/>
      </w:pPr>
      <w:r>
        <w:t>What is unique about a set?</w:t>
      </w:r>
    </w:p>
    <w:p w:rsidR="006B0238" w:rsidRPr="00AC7F40" w:rsidRDefault="00237EEE" w:rsidP="00F86A5A">
      <w:pPr>
        <w:spacing w:after="0"/>
        <w:rPr>
          <w:b/>
        </w:rPr>
      </w:pPr>
      <w:r w:rsidRPr="00AC7F40">
        <w:rPr>
          <w:b/>
        </w:rPr>
        <w:t>Sets prevent duplicates.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Use a set to find the unique values of the list below:</w:t>
      </w:r>
    </w:p>
    <w:p w:rsidR="006B0238" w:rsidRDefault="006B0238" w:rsidP="00F86A5A">
      <w:pPr>
        <w:spacing w:after="0"/>
      </w:pPr>
      <w:r>
        <w:t>list5 = [1,2,2,33,4,4,11,22,3,3,2]</w:t>
      </w:r>
    </w:p>
    <w:p w:rsidR="00237EEE" w:rsidRPr="00AC7F40" w:rsidRDefault="00237EEE" w:rsidP="00F86A5A">
      <w:pPr>
        <w:spacing w:after="0"/>
        <w:rPr>
          <w:b/>
        </w:rPr>
      </w:pPr>
      <w:r w:rsidRPr="00AC7F40">
        <w:rPr>
          <w:b/>
        </w:rPr>
        <w:t>set1 = set(list5)</w:t>
      </w:r>
    </w:p>
    <w:p w:rsidR="006B0238" w:rsidRDefault="006B0238" w:rsidP="00042387">
      <w:pPr>
        <w:pStyle w:val="Heading2"/>
      </w:pPr>
      <w:r>
        <w:t>Booleans</w:t>
      </w:r>
    </w:p>
    <w:p w:rsidR="006B0238" w:rsidRDefault="006B0238" w:rsidP="006B0238">
      <w:r>
        <w:t>For the following quiz questions, we will get a preview of comparison operators. In the table below, a=3 and b=4.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6205"/>
        <w:gridCol w:w="2049"/>
      </w:tblGrid>
      <w:tr w:rsidR="00AC7F40" w:rsidRPr="00AC7F40" w:rsidTr="00F86A5A">
        <w:tc>
          <w:tcPr>
            <w:tcW w:w="1098" w:type="dxa"/>
            <w:shd w:val="clear" w:color="auto" w:fill="FFFF00"/>
          </w:tcPr>
          <w:p w:rsidR="00AC7F40" w:rsidRPr="00AC7F40" w:rsidRDefault="00AC7F40" w:rsidP="006D723F">
            <w:pPr>
              <w:rPr>
                <w:b/>
              </w:rPr>
            </w:pPr>
            <w:r w:rsidRPr="00AC7F40">
              <w:rPr>
                <w:b/>
              </w:rPr>
              <w:t>Operator</w:t>
            </w:r>
          </w:p>
        </w:tc>
        <w:tc>
          <w:tcPr>
            <w:tcW w:w="6390" w:type="dxa"/>
            <w:shd w:val="clear" w:color="auto" w:fill="FFFF00"/>
          </w:tcPr>
          <w:p w:rsidR="00AC7F40" w:rsidRPr="00AC7F40" w:rsidRDefault="00AC7F40" w:rsidP="006D723F">
            <w:pPr>
              <w:rPr>
                <w:b/>
              </w:rPr>
            </w:pPr>
            <w:r w:rsidRPr="00AC7F40">
              <w:rPr>
                <w:b/>
              </w:rPr>
              <w:t>Description</w:t>
            </w:r>
          </w:p>
        </w:tc>
        <w:tc>
          <w:tcPr>
            <w:tcW w:w="2088" w:type="dxa"/>
            <w:shd w:val="clear" w:color="auto" w:fill="FFFF00"/>
          </w:tcPr>
          <w:p w:rsidR="00AC7F40" w:rsidRPr="00AC7F40" w:rsidRDefault="00AC7F40" w:rsidP="006D723F">
            <w:pPr>
              <w:rPr>
                <w:b/>
              </w:rPr>
            </w:pPr>
            <w:r w:rsidRPr="00AC7F40">
              <w:rPr>
                <w:b/>
              </w:rPr>
              <w:t>Example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== </w:t>
            </w:r>
            <w:r w:rsidRPr="00AC7F40">
              <w:t xml:space="preserve">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 xml:space="preserve">If values are equal, then condition </w:t>
            </w:r>
            <w:r w:rsidR="00F86A5A">
              <w:t>i</w:t>
            </w:r>
            <w:r w:rsidRPr="00AC7F40">
              <w:t>s true.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(a == b) is not true.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!=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 xml:space="preserve">If values are not equal, then condition </w:t>
            </w:r>
            <w:r w:rsidR="00F86A5A">
              <w:t>i</w:t>
            </w:r>
            <w:r w:rsidRPr="00AC7F40">
              <w:t xml:space="preserve">s true. 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</w:t>
            </w:r>
            <w:proofErr w:type="gramStart"/>
            <w:r w:rsidRPr="00AC7F40">
              <w:t>a !</w:t>
            </w:r>
            <w:proofErr w:type="gramEnd"/>
            <w:r w:rsidRPr="00AC7F40">
              <w:t>= b) is true.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&gt;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>If value o</w:t>
            </w:r>
            <w:r w:rsidR="00F86A5A">
              <w:t>n</w:t>
            </w:r>
            <w:r w:rsidRPr="00AC7F40">
              <w:t xml:space="preserve"> left is greater than value o</w:t>
            </w:r>
            <w:r w:rsidR="00F86A5A">
              <w:t>n</w:t>
            </w:r>
            <w:r w:rsidRPr="00AC7F40">
              <w:t xml:space="preserve"> right, then condition </w:t>
            </w:r>
            <w:r w:rsidR="00F86A5A">
              <w:t>i</w:t>
            </w:r>
            <w:r w:rsidRPr="00AC7F40">
              <w:t>s true.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(a &gt; b) is not true.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&lt;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>If value o</w:t>
            </w:r>
            <w:r w:rsidR="00F86A5A">
              <w:t>n</w:t>
            </w:r>
            <w:r w:rsidRPr="00AC7F40">
              <w:t xml:space="preserve"> left is less than value o</w:t>
            </w:r>
            <w:r w:rsidR="00F86A5A">
              <w:t>n</w:t>
            </w:r>
            <w:r w:rsidRPr="00AC7F40">
              <w:t xml:space="preserve"> right, then condition </w:t>
            </w:r>
            <w:r w:rsidR="00F86A5A">
              <w:t>i</w:t>
            </w:r>
            <w:r w:rsidRPr="00AC7F40">
              <w:t xml:space="preserve">s true. 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(a &lt; b) is true.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&gt;=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>If value o</w:t>
            </w:r>
            <w:r w:rsidR="00F86A5A">
              <w:t>n</w:t>
            </w:r>
            <w:r w:rsidRPr="00AC7F40">
              <w:t xml:space="preserve"> left</w:t>
            </w:r>
            <w:r w:rsidR="00F86A5A">
              <w:t xml:space="preserve"> </w:t>
            </w:r>
            <w:r w:rsidRPr="00AC7F40">
              <w:t>is greater than or equal to value o</w:t>
            </w:r>
            <w:r w:rsidR="00F86A5A">
              <w:t>n</w:t>
            </w:r>
            <w:r w:rsidRPr="00AC7F40">
              <w:t xml:space="preserve"> right, then condition </w:t>
            </w:r>
            <w:r w:rsidR="00F86A5A">
              <w:t>i</w:t>
            </w:r>
            <w:r w:rsidRPr="00AC7F40">
              <w:t xml:space="preserve">s true. 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(a &gt;= b) is not true.</w:t>
            </w:r>
          </w:p>
        </w:tc>
      </w:tr>
      <w:tr w:rsidR="00AC7F40" w:rsidRPr="00AC7F40" w:rsidTr="00F86A5A">
        <w:tc>
          <w:tcPr>
            <w:tcW w:w="1098" w:type="dxa"/>
          </w:tcPr>
          <w:p w:rsidR="00AC7F40" w:rsidRPr="00AC7F40" w:rsidRDefault="00AC7F40" w:rsidP="006D723F">
            <w:r w:rsidRPr="00AC7F40">
              <w:t xml:space="preserve">&lt;= </w:t>
            </w:r>
          </w:p>
        </w:tc>
        <w:tc>
          <w:tcPr>
            <w:tcW w:w="6390" w:type="dxa"/>
          </w:tcPr>
          <w:p w:rsidR="00AC7F40" w:rsidRPr="00AC7F40" w:rsidRDefault="00AC7F40" w:rsidP="006D723F">
            <w:r w:rsidRPr="00AC7F40">
              <w:t>If value o</w:t>
            </w:r>
            <w:r w:rsidR="00F86A5A">
              <w:t>n</w:t>
            </w:r>
            <w:r w:rsidRPr="00AC7F40">
              <w:t xml:space="preserve"> left is less than or equal to value o</w:t>
            </w:r>
            <w:r w:rsidR="00F86A5A">
              <w:t>n</w:t>
            </w:r>
            <w:r w:rsidRPr="00AC7F40">
              <w:t xml:space="preserve"> right, then condition </w:t>
            </w:r>
            <w:r w:rsidR="00F86A5A">
              <w:t>is</w:t>
            </w:r>
            <w:r w:rsidRPr="00AC7F40">
              <w:t xml:space="preserve"> true. </w:t>
            </w:r>
          </w:p>
        </w:tc>
        <w:tc>
          <w:tcPr>
            <w:tcW w:w="2088" w:type="dxa"/>
          </w:tcPr>
          <w:p w:rsidR="00AC7F40" w:rsidRPr="00AC7F40" w:rsidRDefault="00AC7F40" w:rsidP="006D723F">
            <w:r w:rsidRPr="00AC7F40">
              <w:t>(a &lt;= b) is true.</w:t>
            </w:r>
          </w:p>
        </w:tc>
      </w:tr>
    </w:tbl>
    <w:p w:rsidR="006B0238" w:rsidRDefault="006B0238" w:rsidP="00F86A5A">
      <w:pPr>
        <w:spacing w:after="0"/>
      </w:pPr>
    </w:p>
    <w:p w:rsidR="006B0238" w:rsidRDefault="006B0238" w:rsidP="006B0238">
      <w:r>
        <w:t xml:space="preserve">What will be the resulting Boolean of the following pieces of code (answer fist then </w:t>
      </w:r>
      <w:proofErr w:type="gramStart"/>
      <w:r>
        <w:t>check</w:t>
      </w:r>
      <w:proofErr w:type="gramEnd"/>
      <w:r>
        <w:t xml:space="preserve"> by typing it in!)</w:t>
      </w:r>
    </w:p>
    <w:p w:rsidR="006B0238" w:rsidRDefault="006B0238" w:rsidP="00F86A5A">
      <w:pPr>
        <w:spacing w:after="0"/>
      </w:pPr>
      <w:r>
        <w:t># Answer before running cell</w:t>
      </w:r>
    </w:p>
    <w:p w:rsidR="006B0238" w:rsidRDefault="006B0238" w:rsidP="00F86A5A">
      <w:pPr>
        <w:spacing w:after="0"/>
      </w:pPr>
      <w:r>
        <w:t>2 &gt; 3</w:t>
      </w:r>
      <w:r w:rsidR="00AC7F40">
        <w:t xml:space="preserve"> -- &gt; False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# Answer before running cell</w:t>
      </w:r>
    </w:p>
    <w:p w:rsidR="00AC7F40" w:rsidRDefault="006B0238" w:rsidP="00F86A5A">
      <w:pPr>
        <w:spacing w:after="0"/>
      </w:pPr>
      <w:r>
        <w:t>3 &lt;= 2</w:t>
      </w:r>
      <w:r w:rsidR="00AC7F40">
        <w:t xml:space="preserve"> -- &gt; False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# Answer before running cell</w:t>
      </w:r>
    </w:p>
    <w:p w:rsidR="00AC7F40" w:rsidRDefault="006B0238" w:rsidP="00F86A5A">
      <w:pPr>
        <w:spacing w:after="0"/>
      </w:pPr>
      <w:r>
        <w:t>3 == 2.0</w:t>
      </w:r>
      <w:r w:rsidR="00AC7F40">
        <w:t xml:space="preserve"> -- &gt; False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# Answer before running cell</w:t>
      </w:r>
    </w:p>
    <w:p w:rsidR="006B0238" w:rsidRDefault="006B0238" w:rsidP="00F86A5A">
      <w:pPr>
        <w:spacing w:after="0"/>
      </w:pPr>
      <w:r>
        <w:t>3.0 == 3</w:t>
      </w:r>
      <w:r w:rsidR="00AC7F40">
        <w:t xml:space="preserve"> -- &gt; True</w:t>
      </w:r>
    </w:p>
    <w:p w:rsidR="00F86A5A" w:rsidRDefault="00F86A5A" w:rsidP="00F86A5A">
      <w:pPr>
        <w:spacing w:after="0"/>
      </w:pPr>
    </w:p>
    <w:p w:rsidR="006B0238" w:rsidRDefault="006B0238" w:rsidP="00F86A5A">
      <w:pPr>
        <w:spacing w:after="0"/>
      </w:pPr>
      <w:r>
        <w:t># Answer before running cell</w:t>
      </w:r>
    </w:p>
    <w:p w:rsidR="00AC7F40" w:rsidRDefault="006B0238" w:rsidP="00F86A5A">
      <w:pPr>
        <w:spacing w:after="0"/>
      </w:pPr>
      <w:r>
        <w:t>4**0.</w:t>
      </w:r>
      <w:proofErr w:type="gramStart"/>
      <w:r>
        <w:t>5 !</w:t>
      </w:r>
      <w:proofErr w:type="gramEnd"/>
      <w:r>
        <w:t>= 2</w:t>
      </w:r>
      <w:r w:rsidR="00AC7F40">
        <w:t xml:space="preserve"> -- &gt; </w:t>
      </w:r>
      <w:r w:rsidR="00AC7F40">
        <w:t>False</w:t>
      </w:r>
    </w:p>
    <w:p w:rsidR="006B0238" w:rsidRDefault="006B0238" w:rsidP="00042387">
      <w:pPr>
        <w:pStyle w:val="Heading2"/>
      </w:pPr>
      <w:r>
        <w:lastRenderedPageBreak/>
        <w:t>Final Question: What is the boolean output of the cell block below?</w:t>
      </w:r>
    </w:p>
    <w:p w:rsidR="006B0238" w:rsidRDefault="006B0238" w:rsidP="00F86A5A">
      <w:pPr>
        <w:spacing w:after="0"/>
      </w:pPr>
      <w:r>
        <w:t># two nested lists</w:t>
      </w:r>
    </w:p>
    <w:p w:rsidR="006B0238" w:rsidRDefault="006B0238" w:rsidP="00F86A5A">
      <w:pPr>
        <w:spacing w:after="0"/>
      </w:pPr>
      <w:proofErr w:type="spellStart"/>
      <w:r>
        <w:t>l_one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3,4]]</w:t>
      </w:r>
    </w:p>
    <w:p w:rsidR="006B0238" w:rsidRDefault="006B0238" w:rsidP="00F86A5A">
      <w:pPr>
        <w:spacing w:after="0"/>
      </w:pPr>
      <w:proofErr w:type="spellStart"/>
      <w:r>
        <w:t>l_two</w:t>
      </w:r>
      <w:proofErr w:type="spellEnd"/>
      <w:r>
        <w:t xml:space="preserve"> = [1,</w:t>
      </w:r>
      <w:proofErr w:type="gramStart"/>
      <w:r>
        <w:t>2,{</w:t>
      </w:r>
      <w:proofErr w:type="gramEnd"/>
      <w:r>
        <w:t>'k1':4}]</w:t>
      </w:r>
    </w:p>
    <w:p w:rsidR="006B0238" w:rsidRDefault="006B0238" w:rsidP="00F86A5A">
      <w:pPr>
        <w:spacing w:after="0"/>
      </w:pPr>
      <w:r>
        <w:t># True or False?</w:t>
      </w:r>
    </w:p>
    <w:p w:rsidR="006B0238" w:rsidRPr="007465D8" w:rsidRDefault="006B0238" w:rsidP="00F86A5A">
      <w:pPr>
        <w:spacing w:after="0"/>
        <w:rPr>
          <w:b/>
        </w:rPr>
      </w:pPr>
      <w:proofErr w:type="spellStart"/>
      <w:r>
        <w:t>l_</w:t>
      </w:r>
      <w:proofErr w:type="gramStart"/>
      <w:r>
        <w:t>one</w:t>
      </w:r>
      <w:proofErr w:type="spellEnd"/>
      <w:r>
        <w:t>[</w:t>
      </w:r>
      <w:proofErr w:type="gramEnd"/>
      <w:r>
        <w:t xml:space="preserve">2][0] &gt;= </w:t>
      </w:r>
      <w:proofErr w:type="spellStart"/>
      <w:r>
        <w:t>l_two</w:t>
      </w:r>
      <w:proofErr w:type="spellEnd"/>
      <w:r>
        <w:t>[2]['k1']</w:t>
      </w:r>
      <w:r w:rsidR="007465D8">
        <w:t xml:space="preserve"> -- &gt; </w:t>
      </w:r>
      <w:r w:rsidR="007465D8" w:rsidRPr="007465D8">
        <w:rPr>
          <w:b/>
        </w:rPr>
        <w:t>False</w:t>
      </w:r>
    </w:p>
    <w:sectPr w:rsidR="006B0238" w:rsidRPr="0074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35B"/>
    <w:multiLevelType w:val="hybridMultilevel"/>
    <w:tmpl w:val="B6162268"/>
    <w:lvl w:ilvl="0" w:tplc="392000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38"/>
    <w:rsid w:val="00042387"/>
    <w:rsid w:val="000935C1"/>
    <w:rsid w:val="00237EEE"/>
    <w:rsid w:val="002F6BBC"/>
    <w:rsid w:val="005176BC"/>
    <w:rsid w:val="005249E8"/>
    <w:rsid w:val="006B0238"/>
    <w:rsid w:val="007465D8"/>
    <w:rsid w:val="00937D4F"/>
    <w:rsid w:val="00A42E6E"/>
    <w:rsid w:val="00AC246A"/>
    <w:rsid w:val="00AC7F40"/>
    <w:rsid w:val="00C9703D"/>
    <w:rsid w:val="00D86107"/>
    <w:rsid w:val="00F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085E"/>
  <w15:chartTrackingRefBased/>
  <w15:docId w15:val="{BC471B6D-939D-4C87-B448-0FF58E79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87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38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387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3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3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F40"/>
    <w:pPr>
      <w:ind w:left="720"/>
      <w:contextualSpacing/>
    </w:pPr>
  </w:style>
  <w:style w:type="table" w:styleId="TableGrid">
    <w:name w:val="Table Grid"/>
    <w:basedOn w:val="TableNormal"/>
    <w:uiPriority w:val="59"/>
    <w:rsid w:val="00AC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1765D4CE.dotm</Template>
  <TotalTime>199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Jose</dc:creator>
  <cp:keywords/>
  <dc:description/>
  <cp:lastModifiedBy>Santos, Jose</cp:lastModifiedBy>
  <cp:revision>1</cp:revision>
  <dcterms:created xsi:type="dcterms:W3CDTF">2018-10-24T15:20:00Z</dcterms:created>
  <dcterms:modified xsi:type="dcterms:W3CDTF">2018-10-24T18:39:00Z</dcterms:modified>
</cp:coreProperties>
</file>